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字魂36号-正文宋楷" w:hAnsi="字魂36号-正文宋楷" w:eastAsia="字魂36号-正文宋楷"/>
        </w:rPr>
      </w:pP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8455025</wp:posOffset>
                </wp:positionV>
                <wp:extent cx="6441440" cy="457835"/>
                <wp:effectExtent l="0" t="0" r="0" b="0"/>
                <wp:wrapNone/>
                <wp:docPr id="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注重细节，有较强的领导力、组织能力和团队精神。喜欢钻压，乐于学习和钻研，有不达目的决不放弃的精神。 学习成绩优秀，多次获得院级奖学金。</w:t>
                            </w: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7.35pt;margin-top:665.75pt;height:36.05pt;width:507.2pt;z-index:251664384;mso-width-relative:page;mso-height-relative:page;" filled="f" stroked="f" coordsize="21600,21600" o:gfxdata="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vFJXi2gAAAA4BAAAPAAAAAAAAAAEAIAAAACIAAABkcnMvZG93bnJldi54bWxQSwECFAAUAAAA&#10;CACHTuJAuJcBWbMBAAAv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注重细节，有较强的领导力、组织能力和团队精神。喜欢钻压，乐于学习和钻研，有不达目的决不放弃的精神。 学习成绩优秀，多次获得院级奖学金。</w:t>
                      </w:r>
                    </w:p>
                    <w:p>
                      <w:pPr>
                        <w:rPr>
                          <w:color w:val="000000"/>
                        </w:rPr>
                      </w:pPr>
                    </w:p>
                    <w:p>
                      <w:pPr>
                        <w:rPr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8112125</wp:posOffset>
                </wp:positionV>
                <wp:extent cx="972185" cy="3448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17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字魂36号-正文宋楷" w:hAnsi="字魂36号-正文宋楷" w:eastAsia="字魂36号-正文宋楷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pt;margin-top:638.75pt;height:27.15pt;width:76.55pt;z-index:251674624;mso-width-relative:page;mso-height-relative:page;" filled="f" stroked="f" coordsize="21600,21600" o:gfxdata="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HMAYd0AAAAMAQAADwAAAAAAAAABACAAAAAiAAAAZHJzL2Rvd25yZXYueG1sUEsBAhQA&#10;FAAAAAgAh07iQIqj05A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字魂36号-正文宋楷" w:hAnsi="字魂36号-正文宋楷" w:eastAsia="字魂36号-正文宋楷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8102600</wp:posOffset>
                </wp:positionV>
                <wp:extent cx="6583680" cy="307340"/>
                <wp:effectExtent l="114300" t="57150" r="7620" b="0"/>
                <wp:wrapNone/>
                <wp:docPr id="25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07340"/>
                          <a:chOff x="2237" y="4626"/>
                          <a:chExt cx="10368" cy="484"/>
                        </a:xfrm>
                        <a:solidFill>
                          <a:srgbClr val="00B0F0"/>
                        </a:solidFill>
                      </wpg:grpSpPr>
                      <wps:wsp>
                        <wps:cNvPr id="23" name="任意多边形 8"/>
                        <wps:cNvSpPr/>
                        <wps:spPr>
                          <a:xfrm>
                            <a:off x="2237" y="4626"/>
                            <a:ext cx="1706" cy="4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398" y="0"/>
                              </a:cxn>
                              <a:cxn ang="0">
                                <a:pos x="1653" y="416"/>
                              </a:cxn>
                              <a:cxn ang="0">
                                <a:pos x="0" y="416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2145" h="511">
                                <a:moveTo>
                                  <a:pt x="0" y="0"/>
                                </a:moveTo>
                                <a:lnTo>
                                  <a:pt x="1815" y="0"/>
                                </a:lnTo>
                                <a:lnTo>
                                  <a:pt x="2145" y="511"/>
                                </a:lnTo>
                                <a:lnTo>
                                  <a:pt x="0" y="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24" name="直接连接符 18"/>
                        <wps:cNvCnPr/>
                        <wps:spPr>
                          <a:xfrm>
                            <a:off x="3957" y="5087"/>
                            <a:ext cx="8648" cy="0"/>
                          </a:xfrm>
                          <a:prstGeom prst="line">
                            <a:avLst/>
                          </a:prstGeom>
                          <a:grpFill/>
                          <a:ln w="1270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51.95pt;margin-top:638pt;height:24.2pt;width:518.4pt;z-index:251670528;mso-width-relative:page;mso-height-relative:page;" coordorigin="2237,4626" coordsize="10368,484" o:gfxdata="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1vwr93QAAAA4BAAAPAAAAAAAAAAEAIAAAACIAAABkcnMvZG93bnJldi54&#10;bWxQSwECFAAUAAAACACHTuJA79LAHoQDAADPCAAADgAAAAAAAAABACAAAAAsAQAAZHJzL2Uyb0Rv&#10;Yy54bWxQSwUGAAAAAAYABgBZAQAAIgcAAAAA&#10;">
                <o:lock v:ext="edit" aspectratio="f"/>
                <v:shape id="任意多边形 8" o:spid="_x0000_s1026" o:spt="100" style="position:absolute;left:2237;top:4626;height:484;width:1706;v-text-anchor:middle;" filled="t" stroked="f" coordsize="2145,511" o:gfxdata="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db8O8AAAA&#10;2wAAAA8AAAAAAAAAAQAgAAAAIgAAAGRycy9kb3ducmV2LnhtbFBLAQIUABQAAAAIAIdO4kAzLwWe&#10;OwAAADkAAAAQAAAAAAAAAAEAIAAAAAsBAABkcnMvc2hhcGV4bWwueG1sUEsFBgAAAAAGAAYAWwEA&#10;ALUDAAAAAA==&#10;" path="m0,0l1815,0,2145,511,0,511,0,0xe">
                  <v:path textboxrect="0,0,2145,511" o:connectlocs="0,0;1398,0;1653,416;0,416;0,0" o:connectangles="0,0,0,0,0"/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</w:rPr>
                          <w:t>自我评价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8" o:spid="_x0000_s1026" o:spt="20" style="position:absolute;left:3957;top:5087;height:0;width:8648;" filled="t" stroked="t" coordsize="21600,21600" o:gfxdata="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O5w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1F4E79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3466465</wp:posOffset>
                </wp:positionV>
                <wp:extent cx="6441440" cy="319468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319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      盐城机器人学会官网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        全栈开发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="420" w:firstLine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负责了解客户需求以及定稿，全栈开发以及运维测试。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="420" w:firstLineChars="200"/>
                              <w:rPr>
                                <w:rFonts w:hint="default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网站网址：</w:t>
                            </w:r>
                            <w:r>
                              <w:rPr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747474"/>
                                <w:spacing w:val="0"/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747474"/>
                                <w:spacing w:val="0"/>
                                <w:sz w:val="15"/>
                                <w:szCs w:val="15"/>
                              </w:rPr>
                              <w:instrText xml:space="preserve"> HYPERLINK "http://www.ycrobot.org/" </w:instrText>
                            </w:r>
                            <w:r>
                              <w:rPr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747474"/>
                                <w:spacing w:val="0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spacing w:val="0"/>
                                <w:sz w:val="15"/>
                                <w:szCs w:val="15"/>
                              </w:rPr>
                              <w:t>http://www.ycrobot.org/</w:t>
                            </w:r>
                            <w:r>
                              <w:rPr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747474"/>
                                <w:spacing w:val="0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="420" w:firstLineChars="200"/>
                              <w:rPr>
                                <w:rFonts w:hint="default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Github地址：</w:t>
                            </w:r>
                            <w:r>
                              <w:rPr>
                                <w:rStyle w:val="6"/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15"/>
                                <w:szCs w:val="15"/>
                              </w:rPr>
                              <w:instrText xml:space="preserve"> HYPERLINK "https://github.com/EvanLun/yc_robot.git" </w:instrText>
                            </w:r>
                            <w:r>
                              <w:rPr>
                                <w:rStyle w:val="6"/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15"/>
                                <w:szCs w:val="15"/>
                              </w:rPr>
                              <w:t>https://github.com/EvanLun/yc_robot.git</w:t>
                            </w:r>
                            <w:r>
                              <w:rPr>
                                <w:rStyle w:val="6"/>
                                <w:rFonts w:hint="default" w:ascii="Nirmala UI Semilight" w:hAnsi="Nirmala UI Semilight" w:eastAsia="微软雅黑" w:cs="Nirmala UI Semilight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2018.8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电商小程序HaM store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前端开发和运营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="420" w:firstLineChars="200"/>
                              <w:rPr>
                                <w:rFonts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负责前端的设计和部分代码编写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="420" w:firstLineChars="200"/>
                              <w:rPr>
                                <w:rFonts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负责微信商户，微信公众平台，微信小程序，电商管理后台的运营以及节假日活动的筹办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2019.3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                多家公众号运营以及担任3D打印课老师以及课程开发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1.运营管理开发过盐城科贝思机器人，盐城机器人学会，盐城爱心之家，木木杨001，盐城1+2果然好多家公司的微信公众号。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2.担任盐城枫叶国际学校3D打印社团的外聘教师，以及课程开发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2019.3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                40份毕业生系统以及论文             项目策划管理者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default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1.和客户沟通整理需求，按照团队人员能力进行分配任务。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default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2.进行系统开发论文编写，论文降重，成品检查，与客户对接，资金回收管理。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default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6.55pt;margin-top:272.95pt;height:251.55pt;width:507.2pt;z-index:251666432;mso-width-relative:page;mso-height-relative:page;" filled="f" stroked="f" coordsize="21600,21600" o:gfxdata="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0zvtHYAAAADAEAAA8AAAAAAAAAAQAgAAAAIgAAAGRycy9kb3ducmV2LnhtbFBLAQIUABQAAAAI&#10;AIdO4kA6j2V/tAEAADA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.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.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      盐城机器人学会官网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        全栈开发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="420" w:firstLine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负责了解客户需求以及定稿，全栈开发以及运维测试。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="420" w:firstLineChars="200"/>
                        <w:rPr>
                          <w:rFonts w:hint="default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网站网址：</w:t>
                      </w:r>
                      <w:r>
                        <w:rPr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747474"/>
                          <w:spacing w:val="0"/>
                          <w:sz w:val="15"/>
                          <w:szCs w:val="15"/>
                        </w:rPr>
                        <w:fldChar w:fldCharType="begin"/>
                      </w:r>
                      <w:r>
                        <w:rPr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747474"/>
                          <w:spacing w:val="0"/>
                          <w:sz w:val="15"/>
                          <w:szCs w:val="15"/>
                        </w:rPr>
                        <w:instrText xml:space="preserve"> HYPERLINK "http://www.ycrobot.org/" </w:instrText>
                      </w:r>
                      <w:r>
                        <w:rPr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747474"/>
                          <w:spacing w:val="0"/>
                          <w:sz w:val="15"/>
                          <w:szCs w:val="15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spacing w:val="0"/>
                          <w:sz w:val="15"/>
                          <w:szCs w:val="15"/>
                        </w:rPr>
                        <w:t>http://www.ycrobot.org/</w:t>
                      </w:r>
                      <w:r>
                        <w:rPr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747474"/>
                          <w:spacing w:val="0"/>
                          <w:sz w:val="15"/>
                          <w:szCs w:val="15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="420" w:firstLineChars="200"/>
                        <w:rPr>
                          <w:rFonts w:hint="default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Github地址：</w:t>
                      </w:r>
                      <w:r>
                        <w:rPr>
                          <w:rStyle w:val="6"/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0000FF"/>
                          <w:spacing w:val="0"/>
                          <w:sz w:val="15"/>
                          <w:szCs w:val="15"/>
                        </w:rPr>
                        <w:fldChar w:fldCharType="begin"/>
                      </w:r>
                      <w:r>
                        <w:rPr>
                          <w:rStyle w:val="6"/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0000FF"/>
                          <w:spacing w:val="0"/>
                          <w:sz w:val="15"/>
                          <w:szCs w:val="15"/>
                        </w:rPr>
                        <w:instrText xml:space="preserve"> HYPERLINK "https://github.com/EvanLun/yc_robot.git" </w:instrText>
                      </w:r>
                      <w:r>
                        <w:rPr>
                          <w:rStyle w:val="6"/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0000FF"/>
                          <w:spacing w:val="0"/>
                          <w:sz w:val="15"/>
                          <w:szCs w:val="15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0000FF"/>
                          <w:spacing w:val="0"/>
                          <w:sz w:val="15"/>
                          <w:szCs w:val="15"/>
                        </w:rPr>
                        <w:t>https://github.com/EvanLun/yc_robot.git</w:t>
                      </w:r>
                      <w:r>
                        <w:rPr>
                          <w:rStyle w:val="6"/>
                          <w:rFonts w:hint="default" w:ascii="Nirmala UI Semilight" w:hAnsi="Nirmala UI Semilight" w:eastAsia="微软雅黑" w:cs="Nirmala UI Semilight"/>
                          <w:b w:val="0"/>
                          <w:i w:val="0"/>
                          <w:caps w:val="0"/>
                          <w:color w:val="0000FF"/>
                          <w:spacing w:val="0"/>
                          <w:sz w:val="15"/>
                          <w:szCs w:val="15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.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-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2018.8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电商小程序HaM store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前端开发和运营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ind w:firstLine="420" w:firstLineChars="200"/>
                        <w:rPr>
                          <w:rFonts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负责前端的设计和部分代码编写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ind w:firstLine="420" w:firstLineChars="200"/>
                        <w:rPr>
                          <w:rFonts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负责微信商户，微信公众平台，微信小程序，电商管理后台的运营以及节假日活动的筹办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.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-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2019.3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                多家公众号运营以及担任3D打印课老师以及课程开发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1.运营管理开发过盐城科贝思机器人，盐城机器人学会，盐城爱心之家，木木杨001，盐城1+2果然好多家公司的微信公众号。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2.担任盐城枫叶国际学校3D打印社团的外聘教师，以及课程开发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.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-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2019.3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                40份毕业生系统以及论文             项目策划管理者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default" w:ascii="字魂36号-正文宋楷" w:hAnsi="字魂36号-正文宋楷" w:eastAsia="字魂36号-正文宋楷" w:cs="微软雅黑"/>
                          <w:color w:val="00000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1.和客户沟通整理需求，按照团队人员能力进行分配任务。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default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2.进行系统开发论文编写，论文降重，成品检查，与客户对接，资金回收管理。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default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3124835</wp:posOffset>
                </wp:positionV>
                <wp:extent cx="6600190" cy="327660"/>
                <wp:effectExtent l="0" t="0" r="10160" b="0"/>
                <wp:wrapNone/>
                <wp:docPr id="17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7577"/>
                          <a:chExt cx="10394" cy="516"/>
                        </a:xfrm>
                      </wpg:grpSpPr>
                      <wpg:grpSp>
                        <wpg:cNvPr id="15" name="组合 27"/>
                        <wpg:cNvGrpSpPr/>
                        <wpg:grpSpPr>
                          <a:xfrm>
                            <a:off x="2767" y="7645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6" name="文本框 11"/>
                        <wps:cNvSpPr txBox="1"/>
                        <wps:spPr>
                          <a:xfrm>
                            <a:off x="2829" y="7577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字魂36号-正文宋楷" w:hAnsi="字魂36号-正文宋楷" w:eastAsia="字魂36号-正文宋楷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字魂36号-正文宋楷" w:hAnsi="字魂36号-正文宋楷" w:eastAsia="字魂36号-正文宋楷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52.25pt;margin-top:246.05pt;height:25.8pt;width:519.7pt;z-index:251668480;mso-width-relative:page;mso-height-relative:page;" coordorigin="2767,7577" coordsize="10394,516" o:gfxdata="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D7uQW53QAAAAwBAAAPAAAAAAAAAAEA&#10;IAAAACIAAABkcnMvZG93bnJldi54bWxQSwECFAAUAAAACACHTuJA4cblcgsEAACDCwAADgAAAAAA&#10;AAABACAAAAAsAQAAZHJzL2Uyb0RvYy54bWxQSwUGAAAAAAYABgBZAQAAqQcAAAAA&#10;">
                <o:lock v:ext="edit" aspectratio="f"/>
                <v:group id="组合 27" o:spid="_x0000_s1026" o:spt="203" style="position:absolute;left:2767;top:7645;height:416;width:10395;" coordorigin="2210,4680" coordsize="10395,41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8" o:spid="_x0000_s1026" o:spt="100" style="position:absolute;left:2210;top:4680;height:416;width:1653;v-text-anchor:middle;" fillcolor="#00B0F0" filled="t" stroked="f" coordsize="2145,511" o:gfxdata="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dQ/OvQAA&#10;ANsAAAAPAAAAAAAAAAEAIAAAACIAAABkcnMvZG93bnJldi54bWxQSwECFAAUAAAACACHTuJAMy8F&#10;njsAAAA5AAAAEAAAAAAAAAABACAAAAAMAQAAZHJzL3NoYXBleG1sLnhtbFBLBQYAAAAABgAGAFsB&#10;AAC2AwAAAAA=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3957;top:5087;height:0;width:8648;" filled="f" stroked="t" coordsize="21600,21600" o:gfxdata="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9zf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7577;height:517;width:1304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字魂36号-正文宋楷" w:hAnsi="字魂36号-正文宋楷" w:eastAsia="字魂36号-正文宋楷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字魂36号-正文宋楷" w:hAnsi="字魂36号-正文宋楷" w:eastAsia="字魂36号-正文宋楷" w:cs="微软雅黑"/>
                            <w:b/>
                            <w:bCs/>
                            <w:color w:val="FFFFFF"/>
                            <w:sz w:val="24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字魂36号-正文宋楷" w:hAnsi="字魂36号-正文宋楷" w:eastAsia="字魂36号-正文宋楷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4124960</wp:posOffset>
            </wp:positionH>
            <wp:positionV relativeFrom="paragraph">
              <wp:posOffset>219075</wp:posOffset>
            </wp:positionV>
            <wp:extent cx="1482725" cy="1630680"/>
            <wp:effectExtent l="0" t="0" r="10795" b="0"/>
            <wp:wrapNone/>
            <wp:docPr id="34" name="图片 58" descr="F:\国助表和田甜\田甜\微信图片_20190318200041.jpg微信图片_201903182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8" descr="F:\国助表和田甜\田甜\微信图片_20190318200041.jpg微信图片_2019031820004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7015480</wp:posOffset>
                </wp:positionV>
                <wp:extent cx="6441440" cy="106426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1.熟悉git和github并且有运用到多人协作。微信小程序的配置以及业务处理，以及一些bug的修复。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2.熟悉DIV+CSS布局 HTML5新特性 CSS3 Javascript语言. JQuery Vue.js框架。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3.熟悉关系型MYSQL数据库管理系统了解非关系型数据库管理系统MongeDB。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4.熟悉 Sublime、VS code，会使用Photoshop做简单的图片处理。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200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5.熟悉node.js express框架 ejs模板引擎 npm webpack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5.95pt;margin-top:552.4pt;height:83.8pt;width:507.2pt;z-index:251665408;mso-width-relative:page;mso-height-relative:page;" filled="f" stroked="f" coordsize="21600,21600" o:gfxdata="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4RxeHYAAAADQEAAA8AAAAAAAAAAQAgAAAAIgAAAGRycy9kb3ducmV2LnhtbFBLAQIUABQAAAAI&#10;AIdO4kDFWvzYtAEAADA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1.熟悉git和github并且有运用到多人协作。微信小程序的配置以及业务处理，以及一些bug的修复。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2.熟悉DIV+CSS布局 HTML5新特性 CSS3 Javascript语言. JQuery Vue.js框架。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3.熟悉关系型MYSQL数据库管理系统了解非关系型数据库管理系统MongeDB。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4.熟悉 Sublime、VS code，会使用Photoshop做简单的图片处理。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200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  <w:lang w:val="en-US" w:eastAsia="zh-CN"/>
                        </w:rPr>
                        <w:t>5.熟悉node.js express框架 ejs模板引擎 npm webpack 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2401570</wp:posOffset>
                </wp:positionV>
                <wp:extent cx="6441440" cy="633095"/>
                <wp:effectExtent l="0" t="0" r="0" b="0"/>
                <wp:wrapNone/>
                <wp:docPr id="3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.09 -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 xml:space="preserve">  盐城师范学院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软件工程专业         本科学位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val="en-US" w:eastAsia="zh-CN"/>
                              </w:rPr>
                              <w:t>大三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203864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Cs w:val="21"/>
                              </w:rPr>
                              <w:t>主修课程：C语言、计算机组成与结构、数据结构、java程序设计、计算机操作系统、数据库原理、网页设计与制作、计算机网络、统一建模语言、软件测试技术、软件工程概论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5.95pt;margin-top:189.1pt;height:49.85pt;width:507.2pt;z-index:251672576;mso-width-relative:page;mso-height-relative:page;" filled="f" stroked="f" coordsize="21600,21600" o:gfxdata="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mTsjvZAAAACwEAAA8AAAAAAAAAAQAgAAAAIgAAAGRycy9kb3ducmV2LnhtbFBLAQIUABQAAAAI&#10;AIdO4kCEym/vswEAADA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.09 -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 xml:space="preserve">  盐城师范学院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</w:rPr>
                        <w:t xml:space="preserve">             软件工程专业         本科学位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val="en-US" w:eastAsia="zh-CN"/>
                        </w:rPr>
                        <w:t>大三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203864"/>
                          <w:szCs w:val="21"/>
                          <w:lang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Cs w:val="21"/>
                        </w:rPr>
                        <w:t>主修课程：C语言、计算机组成与结构、数据结构、java程序设计、计算机操作系统、数据库原理、网页设计与制作、计算机网络、统一建模语言、软件测试技术、软件工程概论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6650355</wp:posOffset>
                </wp:positionV>
                <wp:extent cx="6600825" cy="1920875"/>
                <wp:effectExtent l="0" t="0" r="9525" b="3175"/>
                <wp:wrapNone/>
                <wp:docPr id="22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1920875"/>
                          <a:chOff x="2767" y="12392"/>
                          <a:chExt cx="10395" cy="3025"/>
                        </a:xfrm>
                      </wpg:grpSpPr>
                      <wpg:grpSp>
                        <wpg:cNvPr id="20" name="组合 31"/>
                        <wpg:cNvGrpSpPr/>
                        <wpg:grpSpPr>
                          <a:xfrm>
                            <a:off x="2767" y="12460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8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1" name="文本框 11"/>
                        <wps:cNvSpPr txBox="1"/>
                        <wps:spPr>
                          <a:xfrm>
                            <a:off x="2829" y="12392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字魂36号-正文宋楷" w:hAnsi="字魂36号-正文宋楷" w:eastAsia="字魂36号-正文宋楷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字魂36号-正文宋楷" w:hAnsi="字魂36号-正文宋楷" w:eastAsia="字魂36号-正文宋楷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39" name="文本框 11"/>
                        <wps:cNvSpPr txBox="1"/>
                        <wps:spPr>
                          <a:xfrm>
                            <a:off x="2829" y="14886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1" name="文本框 11"/>
                        <wps:cNvSpPr txBox="1"/>
                        <wps:spPr>
                          <a:xfrm>
                            <a:off x="2889" y="14900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52pt;margin-top:523.65pt;height:151.25pt;width:519.75pt;z-index:251669504;mso-width-relative:page;mso-height-relative:page;" coordorigin="2767,12392" coordsize="10395,3025" o:gfxdata="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MXOZIt0AAAAOAQAADwAAAAAAAAABACAAAAAi&#10;AAAAZHJzL2Rvd25yZXYueG1sUEsBAhQAFAAAAAgAh07iQIsDi8w/BAAAyg4AAA4AAAAAAAAAAQAg&#10;AAAALAEAAGRycy9lMm9Eb2MueG1sUEsFBgAAAAAGAAYAWQEAAN0HAAAAAA==&#10;">
                <o:lock v:ext="edit" aspectratio="f"/>
                <v:group id="组合 31" o:spid="_x0000_s1026" o:spt="203" style="position:absolute;left:2767;top:12460;height:416;width:10395;" coordorigin="2210,4680" coordsize="10395,41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8" o:spid="_x0000_s1026" o:spt="100" style="position:absolute;left:2210;top:4680;height:416;width:1653;v-text-anchor:middle;" fillcolor="#00B0F0" filled="t" stroked="f" coordsize="2145,511" o:gfxdata="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Gdv7sAAADb&#10;AAAADwAAAAAAAAABACAAAAAiAAAAZHJzL2Rvd25yZXYueG1sUEsBAhQAFAAAAAgAh07iQDMvBZ47&#10;AAAAOQAAABAAAAAAAAAAAQAgAAAACgEAAGRycy9zaGFwZXhtbC54bWxQSwUGAAAAAAYABgBbAQAA&#10;tAMAAAAA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3957;top:5087;height:0;width:8648;" filled="f" stroked="t" coordsize="21600,21600" o:gfxdata="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7c4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12392;height:517;width:1304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字魂36号-正文宋楷" w:hAnsi="字魂36号-正文宋楷" w:eastAsia="字魂36号-正文宋楷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字魂36号-正文宋楷" w:hAnsi="字魂36号-正文宋楷" w:eastAsia="字魂36号-正文宋楷" w:cs="微软雅黑"/>
                            <w:b/>
                            <w:bCs/>
                            <w:color w:val="FFFFFF"/>
                            <w:sz w:val="24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2829;top:14886;height:517;width:130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2889;top:14900;height:517;width:1304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2033905</wp:posOffset>
                </wp:positionV>
                <wp:extent cx="6600190" cy="327660"/>
                <wp:effectExtent l="0" t="0" r="10160" b="0"/>
                <wp:wrapNone/>
                <wp:docPr id="32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4926"/>
                          <a:chExt cx="10394" cy="516"/>
                        </a:xfrm>
                      </wpg:grpSpPr>
                      <wpg:grpSp>
                        <wpg:cNvPr id="30" name="组合 45"/>
                        <wpg:cNvGrpSpPr/>
                        <wpg:grpSpPr>
                          <a:xfrm>
                            <a:off x="2767" y="4994"/>
                            <a:ext cx="10395" cy="416"/>
                            <a:chOff x="9736" y="4680"/>
                            <a:chExt cx="10395" cy="416"/>
                          </a:xfrm>
                        </wpg:grpSpPr>
                        <wps:wsp>
                          <wps:cNvPr id="28" name="任意多边形 8"/>
                          <wps:cNvSpPr/>
                          <wps:spPr>
                            <a:xfrm>
                              <a:off x="9736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11483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1" name="文本框 11"/>
                        <wps:cNvSpPr txBox="1"/>
                        <wps:spPr>
                          <a:xfrm>
                            <a:off x="2829" y="4926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字魂36号-正文宋楷" w:hAnsi="字魂36号-正文宋楷" w:eastAsia="字魂36号-正文宋楷" w:cs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字魂36号-正文宋楷" w:hAnsi="字魂36号-正文宋楷" w:eastAsia="字魂36号-正文宋楷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3F3F3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52.25pt;margin-top:160.15pt;height:25.8pt;width:519.7pt;z-index:251671552;mso-width-relative:page;mso-height-relative:page;" coordorigin="2767,4926" coordsize="10394,516" o:gfxdata="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BfbNXE3AAAAAwBAAAPAAAAAAAAAAEAIAAAACIA&#10;AABkcnMvZG93bnJldi54bWxQSwECFAAUAAAACACHTuJAqBpusQYEAACECwAADgAAAAAAAAABACAA&#10;AAArAQAAZHJzL2Uyb0RvYy54bWxQSwUGAAAAAAYABgBZAQAAowcAAAAA&#10;">
                <o:lock v:ext="edit" aspectratio="f"/>
                <v:group id="组合 45" o:spid="_x0000_s1026" o:spt="203" style="position:absolute;left:2767;top:4994;height:416;width:10395;" coordorigin="9736,4680" coordsize="10395,41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8" o:spid="_x0000_s1026" o:spt="100" style="position:absolute;left:9736;top:4680;height:416;width:1653;v-text-anchor:middle;" fillcolor="#00B0F0" filled="t" stroked="f" coordsize="2145,511" o:gfxdata="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9VwK5AAAA2wAA&#10;AA8AAAAAAAAAAQAgAAAAIgAAAGRycy9kb3ducmV2LnhtbFBLAQIUABQAAAAIAIdO4kAzLwWeOwAA&#10;ADkAAAAQAAAAAAAAAAEAIAAAAAgBAABkcnMvc2hhcGV4bWwueG1sUEsFBgAAAAAGAAYAWwEAALID&#10;AAAAAA==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11483;top:5087;height:0;width:8648;" filled="f" stroked="t" coordsize="21600,21600" o:gfxdata="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IWX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4926;height:517;width:1304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字魂36号-正文宋楷" w:hAnsi="字魂36号-正文宋楷" w:eastAsia="字魂36号-正文宋楷" w:cs="微软雅黑"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字魂36号-正文宋楷" w:hAnsi="字魂36号-正文宋楷" w:eastAsia="字魂36号-正文宋楷" w:cs="微软雅黑"/>
                            <w:b/>
                            <w:bCs/>
                            <w:color w:val="FFFFFF"/>
                            <w:sz w:val="24"/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3F3F3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-928370</wp:posOffset>
                </wp:positionV>
                <wp:extent cx="7740650" cy="282575"/>
                <wp:effectExtent l="0" t="0" r="0" b="31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0" cy="282575"/>
                          <a:chOff x="297" y="300"/>
                          <a:chExt cx="12190" cy="445"/>
                        </a:xfrm>
                        <a:solidFill>
                          <a:srgbClr val="00B0F0"/>
                        </a:solidFill>
                        <a:effectLst/>
                      </wpg:grpSpPr>
                      <wps:wsp>
                        <wps:cNvPr id="1" name="矩形 1"/>
                        <wps:cNvSpPr/>
                        <wps:spPr>
                          <a:xfrm>
                            <a:off x="297" y="300"/>
                            <a:ext cx="12191" cy="24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梯形 2"/>
                        <wps:cNvSpPr/>
                        <wps:spPr>
                          <a:xfrm flipV="1">
                            <a:off x="4865" y="527"/>
                            <a:ext cx="3056" cy="219"/>
                          </a:xfrm>
                          <a:prstGeom prst="trapezoid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3.1pt;height:22.25pt;width:609.5pt;z-index:251658240;mso-width-relative:page;mso-height-relative:page;" coordorigin="297,300" coordsize="12190,445" o:gfxdata="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LMvVd9wAAAAPAQAADwAAAAAAAAABACAAAAAiAAAAZHJzL2Rv&#10;d25yZXYueG1sUEsBAhQAFAAAAAgAh07iQH90iyEaAwAAswgAAA4AAAAAAAAAAQAgAAAAKwEAAGRy&#10;cy9lMm9Eb2MueG1sUEsFBgAAAAAGAAYAWQEAALcGAAAAAA==&#10;">
                <o:lock v:ext="edit" aspectratio="f"/>
                <v:rect id="_x0000_s1026" o:spid="_x0000_s1026" o:spt="1" style="position:absolute;left:297;top:300;height:245;width:12191;v-text-anchor:middle;" filled="t" stroked="f" coordsize="21600,21600" o:gfxdata="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t/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style="position:absolute;left:4865;top:527;flip:y;height:219;width:3056;v-text-anchor:middle;" filled="t" stroked="f" coordsize="3056,219" o:gfxdata="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7r9Tr4A&#10;AADaAAAADwAAAAAAAAABACAAAAAiAAAAZHJzL2Rvd25yZXYueG1sUEsBAhQAFAAAAAgAh07iQDMv&#10;BZ47AAAAOQAAABAAAAAAAAAAAQAgAAAADQEAAGRycy9zaGFwZXhtbC54bWxQSwUGAAAAAAYABgBb&#10;AQAAtwMAAAAA&#10;" path="m0,219l54,0,3001,0,3056,219xe">
                  <v:path o:connectlocs="1528,0;27,109;1528,219;3028,109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字魂36号-正文宋楷" w:hAnsi="字魂36号-正文宋楷" w:eastAsia="字魂36号-正文宋楷"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-32385</wp:posOffset>
                </wp:positionV>
                <wp:extent cx="2227580" cy="425450"/>
                <wp:effectExtent l="0" t="0" r="0" b="0"/>
                <wp:wrapNone/>
                <wp:docPr id="8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4"/>
                                <w:lang w:val="en-US" w:eastAsia="zh-CN"/>
                              </w:rPr>
                              <w:t>产品助理实习生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5.35pt;margin-top:-2.55pt;height:33.5pt;width:175.4pt;z-index:251662336;mso-width-relative:page;mso-height-relative:page;" filled="f" stroked="f" coordsize="21600,21600" o:gfxdata="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JJb7doAAAAKAQAADwAAAAAAAAABACAAAAAiAAAAZHJzL2Rvd25yZXYueG1sUEsBAhQA&#10;FAAAAAgAh07iQN4pjzq3AQAAPQ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4"/>
                        </w:rPr>
                        <w:t>求职意向：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4"/>
                          <w:lang w:val="en-US" w:eastAsia="zh-CN"/>
                        </w:rPr>
                        <w:t>产品助理实习生</w:t>
                      </w:r>
                    </w:p>
                    <w:p>
                      <w:pPr>
                        <w:jc w:val="center"/>
                        <w:rPr>
                          <w:color w:val="000000"/>
                          <w:sz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center"/>
                        <w:rPr>
                          <w:rFonts w:ascii="微软雅黑" w:hAnsi="微软雅黑" w:eastAsia="微软雅黑" w:cs="微软雅黑"/>
                          <w:color w:val="00000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-511810</wp:posOffset>
                </wp:positionV>
                <wp:extent cx="1477645" cy="62547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0020"/>
                          <a:ext cx="12230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字魂36号-正文宋楷" w:hAnsi="字魂36号-正文宋楷" w:eastAsia="字魂36号-正文宋楷" w:cs="微软雅黑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-40.3pt;height:49.25pt;width:116.35pt;z-index:251661312;mso-width-relative:page;mso-height-relative:page;" filled="f" stroked="f" coordsize="21600,21600" o:gfxdata="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7Zc/62wAAAAsBAAAPAAAAAAAAAAEAIAAAACIAAABkcnMvZG93bnJldi54&#10;bWxQSwECFAAUAAAACACHTuJAOLfwMjACAAA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字魂36号-正文宋楷" w:hAnsi="字魂36号-正文宋楷" w:eastAsia="字魂36号-正文宋楷" w:cs="微软雅黑"/>
                          <w:b/>
                          <w:bCs/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b/>
                          <w:bCs/>
                          <w:color w:val="000000"/>
                          <w:sz w:val="50"/>
                          <w:szCs w:val="5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9622155</wp:posOffset>
                </wp:positionV>
                <wp:extent cx="7741285" cy="155575"/>
                <wp:effectExtent l="0" t="0" r="0" b="0"/>
                <wp:wrapNone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1285" cy="155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-97.1pt;margin-top:757.65pt;height:12.25pt;width:609.55pt;z-index:251663360;v-text-anchor:middle;mso-width-relative:page;mso-height-relative:page;" fillcolor="#00B0F0" filled="t" stroked="f" coordsize="21600,21600" o:gfxdata="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dSSNd0AAAAPAQAADwAAAAAAAAABACAAAAAiAAAAZHJzL2Rvd25y&#10;ZXYueG1sUEsBAhQAFAAAAAgAh07iQDTBTgfAAQAATAMAAA4AAAAAAAAAAQAgAAAALAEAAGRycy9l&#10;Mm9Eb2MueG1sUEsFBgAAAAAGAAYAWQEAAF4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481330</wp:posOffset>
                </wp:positionV>
                <wp:extent cx="1395730" cy="1108710"/>
                <wp:effectExtent l="0" t="0" r="0" b="0"/>
                <wp:wrapNone/>
                <wp:docPr id="4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姓名：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任伦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学历：本科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性别：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年龄：22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3.5pt;margin-top:37.9pt;height:87.3pt;width:109.9pt;z-index:251659264;mso-width-relative:page;mso-height-relative:page;" filled="f" stroked="f" coordsize="21600,21600" o:gfxdata="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LVm0T2wAAAAsBAAAPAAAAAAAAAAEAIAAAACIAAABkcnMvZG93bnJldi54bWxQSwECFAAU&#10;AAAACACHTuJAX7/ea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姓名：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任伦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学历：本科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性别：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男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年龄：22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字魂36号-正文宋楷" w:hAnsi="字魂36号-正文宋楷" w:eastAsia="字魂36号-正文宋楷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481330</wp:posOffset>
                </wp:positionV>
                <wp:extent cx="2823210" cy="1117600"/>
                <wp:effectExtent l="0" t="0" r="0" b="0"/>
                <wp:wrapNone/>
                <wp:docPr id="4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籍贯：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陕西咸阳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15366584070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邮箱：evanluns@163.com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64" w:lineRule="auto"/>
                              <w:rPr>
                                <w:rFonts w:ascii="字魂36号-正文宋楷" w:hAnsi="字魂36号-正文宋楷" w:eastAsia="字魂36号-正文宋楷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字魂36号-正文宋楷" w:hAnsi="字魂36号-正文宋楷" w:eastAsia="字魂36号-正文宋楷" w:cs="微软雅黑"/>
                                <w:color w:val="000000"/>
                                <w:sz w:val="22"/>
                                <w:szCs w:val="22"/>
                              </w:rPr>
                              <w:t>：https://github.com/EvanLun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9.3pt;margin-top:37.9pt;height:88pt;width:222.3pt;z-index:251660288;mso-width-relative:page;mso-height-relative:page;" filled="f" stroked="f" coordsize="21600,21600" o:gfxdata="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mr6naAAAACgEAAA8AAAAAAAAAAQAgAAAAIgAAAGRycy9kb3ducmV2LnhtbFBLAQIUABQA&#10;AAAIAIdO4kCopg9Y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籍贯：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陕西咸阳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电话：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15366584070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邮箱：evanluns@163.com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264" w:lineRule="auto"/>
                        <w:rPr>
                          <w:rFonts w:ascii="字魂36号-正文宋楷" w:hAnsi="字魂36号-正文宋楷" w:eastAsia="字魂36号-正文宋楷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Github</w:t>
                      </w:r>
                      <w:r>
                        <w:rPr>
                          <w:rFonts w:hint="eastAsia" w:ascii="字魂36号-正文宋楷" w:hAnsi="字魂36号-正文宋楷" w:eastAsia="字魂36号-正文宋楷" w:cs="微软雅黑"/>
                          <w:color w:val="000000"/>
                          <w:sz w:val="22"/>
                          <w:szCs w:val="22"/>
                        </w:rPr>
                        <w:t>：https://github.com/EvanLun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字魂36号-正文宋楷">
    <w:altName w:val="宋体"/>
    <w:panose1 w:val="02000000000000000000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91A9D"/>
    <w:multiLevelType w:val="singleLevel"/>
    <w:tmpl w:val="BA891A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0AECF1"/>
    <w:multiLevelType w:val="singleLevel"/>
    <w:tmpl w:val="590AECF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90AF055"/>
    <w:multiLevelType w:val="singleLevel"/>
    <w:tmpl w:val="590AF05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0AF08A"/>
    <w:multiLevelType w:val="singleLevel"/>
    <w:tmpl w:val="590AF0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152D4C"/>
    <w:multiLevelType w:val="singleLevel"/>
    <w:tmpl w:val="59152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194F89"/>
    <w:multiLevelType w:val="singleLevel"/>
    <w:tmpl w:val="59194F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1A8E08"/>
    <w:multiLevelType w:val="singleLevel"/>
    <w:tmpl w:val="591A8E0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F3A98"/>
    <w:rsid w:val="00054B75"/>
    <w:rsid w:val="00625D53"/>
    <w:rsid w:val="00985525"/>
    <w:rsid w:val="00DB4281"/>
    <w:rsid w:val="00DC0A03"/>
    <w:rsid w:val="015B05FE"/>
    <w:rsid w:val="01FE713B"/>
    <w:rsid w:val="020C72DC"/>
    <w:rsid w:val="03974D2C"/>
    <w:rsid w:val="03B33C40"/>
    <w:rsid w:val="05CD209D"/>
    <w:rsid w:val="06734441"/>
    <w:rsid w:val="06C632FC"/>
    <w:rsid w:val="0975442D"/>
    <w:rsid w:val="09FF1F9B"/>
    <w:rsid w:val="0D855769"/>
    <w:rsid w:val="0DFE114B"/>
    <w:rsid w:val="0EBE4484"/>
    <w:rsid w:val="0F3957E7"/>
    <w:rsid w:val="1047702C"/>
    <w:rsid w:val="138639D6"/>
    <w:rsid w:val="13910C4E"/>
    <w:rsid w:val="155E2AA8"/>
    <w:rsid w:val="1599072D"/>
    <w:rsid w:val="160E7093"/>
    <w:rsid w:val="187C5A7A"/>
    <w:rsid w:val="18C710ED"/>
    <w:rsid w:val="193A40E5"/>
    <w:rsid w:val="19993F33"/>
    <w:rsid w:val="1A174A30"/>
    <w:rsid w:val="1AF47BDA"/>
    <w:rsid w:val="1C9803DA"/>
    <w:rsid w:val="1CE94036"/>
    <w:rsid w:val="1E9D4EE0"/>
    <w:rsid w:val="205C3576"/>
    <w:rsid w:val="21EF4CDF"/>
    <w:rsid w:val="23730F44"/>
    <w:rsid w:val="23A23171"/>
    <w:rsid w:val="24E80E55"/>
    <w:rsid w:val="258F3A98"/>
    <w:rsid w:val="25B15ED0"/>
    <w:rsid w:val="26D61106"/>
    <w:rsid w:val="27375156"/>
    <w:rsid w:val="27D63040"/>
    <w:rsid w:val="284E4512"/>
    <w:rsid w:val="28C24182"/>
    <w:rsid w:val="2B5318F4"/>
    <w:rsid w:val="2C4C3952"/>
    <w:rsid w:val="2C7336A7"/>
    <w:rsid w:val="305864B1"/>
    <w:rsid w:val="306077FC"/>
    <w:rsid w:val="307E3D82"/>
    <w:rsid w:val="31DC35BB"/>
    <w:rsid w:val="336B7221"/>
    <w:rsid w:val="3406691C"/>
    <w:rsid w:val="364C2056"/>
    <w:rsid w:val="386551EE"/>
    <w:rsid w:val="39E66241"/>
    <w:rsid w:val="3BD43457"/>
    <w:rsid w:val="3FDC4B35"/>
    <w:rsid w:val="434B14E1"/>
    <w:rsid w:val="45182AB4"/>
    <w:rsid w:val="452372B4"/>
    <w:rsid w:val="46603102"/>
    <w:rsid w:val="48A248DA"/>
    <w:rsid w:val="49075B56"/>
    <w:rsid w:val="4BE447E4"/>
    <w:rsid w:val="4D395252"/>
    <w:rsid w:val="4DAF7024"/>
    <w:rsid w:val="4E136D47"/>
    <w:rsid w:val="4F3F1353"/>
    <w:rsid w:val="53DB1267"/>
    <w:rsid w:val="54857D71"/>
    <w:rsid w:val="54BE2FD0"/>
    <w:rsid w:val="55F63A26"/>
    <w:rsid w:val="59C368CF"/>
    <w:rsid w:val="5A193E5A"/>
    <w:rsid w:val="5A210510"/>
    <w:rsid w:val="5AF639A7"/>
    <w:rsid w:val="5B6411F3"/>
    <w:rsid w:val="5BD41AB2"/>
    <w:rsid w:val="5E6C2C54"/>
    <w:rsid w:val="5F847D69"/>
    <w:rsid w:val="60944DFF"/>
    <w:rsid w:val="640D50EB"/>
    <w:rsid w:val="64833D24"/>
    <w:rsid w:val="64E06D32"/>
    <w:rsid w:val="665D70F6"/>
    <w:rsid w:val="675175E8"/>
    <w:rsid w:val="6D5A487C"/>
    <w:rsid w:val="6D925108"/>
    <w:rsid w:val="6E3757E8"/>
    <w:rsid w:val="6FDE066F"/>
    <w:rsid w:val="70050D0B"/>
    <w:rsid w:val="70B5468E"/>
    <w:rsid w:val="72AA08D6"/>
    <w:rsid w:val="731610F7"/>
    <w:rsid w:val="746B7DB3"/>
    <w:rsid w:val="75FA6495"/>
    <w:rsid w:val="76024E6F"/>
    <w:rsid w:val="7B712CCF"/>
    <w:rsid w:val="7DE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Char"/>
    <w:basedOn w:val="5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Char"/>
    <w:basedOn w:val="5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20010;&#24615;&#21807;&#32654;&#21830;&#21153;&#31616;&#21382;&#36890;&#29992;&#27169;&#26495;GSH3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【通用简历】个性唯美商务简历通用模板GSH37.doc</Template>
  <Company>Microsoft</Company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2017-05-17T03:12:00Z</dcterms:created>
  <dc:creator>Administrator</dc:creator>
  <cp:lastModifiedBy>伦</cp:lastModifiedBy>
  <dcterms:modified xsi:type="dcterms:W3CDTF">2019-06-03T13:50:30Z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